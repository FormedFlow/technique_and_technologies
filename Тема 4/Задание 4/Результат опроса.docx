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B4" w:rsidRPr="005C3793" w:rsidRDefault="000C73B4" w:rsidP="000C7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3B4">
        <w:rPr>
          <w:rFonts w:ascii="Times New Roman" w:hAnsi="Times New Roman" w:cs="Times New Roman"/>
          <w:b/>
          <w:sz w:val="28"/>
          <w:szCs w:val="28"/>
        </w:rPr>
        <w:t xml:space="preserve">Опрос по качеству обслуживания в фирме </w:t>
      </w:r>
      <w:r w:rsidRPr="000C73B4">
        <w:rPr>
          <w:rFonts w:ascii="Times New Roman" w:hAnsi="Times New Roman" w:cs="Times New Roman"/>
          <w:b/>
          <w:sz w:val="28"/>
          <w:szCs w:val="28"/>
          <w:lang w:val="en-US"/>
        </w:rPr>
        <w:t>Outlink</w:t>
      </w:r>
    </w:p>
    <w:p w:rsidR="000C73B4" w:rsidRP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Уважаемый пользователь, оцените, пожалуйста, качество услуг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Outlink</w:t>
      </w:r>
      <w:r>
        <w:rPr>
          <w:rFonts w:ascii="Times New Roman" w:hAnsi="Times New Roman" w:cs="Times New Roman"/>
          <w:sz w:val="24"/>
          <w:szCs w:val="24"/>
        </w:rPr>
        <w:t>, чтобы мы могли стать лучше!</w:t>
      </w:r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</w:p>
    <w:p w:rsidR="000C73B4" w:rsidRDefault="000C73B4" w:rsidP="000C7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3B4">
        <w:rPr>
          <w:rFonts w:ascii="Times New Roman" w:hAnsi="Times New Roman" w:cs="Times New Roman"/>
          <w:b/>
          <w:sz w:val="28"/>
          <w:szCs w:val="28"/>
        </w:rPr>
        <w:t>Анкетные данные</w:t>
      </w:r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Фамилия:</w:t>
      </w:r>
      <w:r w:rsidR="008568AB">
        <w:rPr>
          <w:rFonts w:ascii="Times New Roman" w:hAnsi="Times New Roman" w:cs="Times New Roman"/>
          <w:sz w:val="24"/>
          <w:szCs w:val="24"/>
        </w:rPr>
        <w:t xml:space="preserve"> </w:t>
      </w:r>
      <w:r w:rsidR="008568AB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bookmarkStart w:id="0" w:name="ТекстовоеПоле1"/>
      <w:r w:rsidR="008568AB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568AB">
        <w:rPr>
          <w:rFonts w:ascii="Times New Roman" w:hAnsi="Times New Roman" w:cs="Times New Roman"/>
          <w:sz w:val="24"/>
          <w:szCs w:val="24"/>
        </w:rPr>
      </w:r>
      <w:r w:rsidR="008568AB">
        <w:rPr>
          <w:rFonts w:ascii="Times New Roman" w:hAnsi="Times New Roman" w:cs="Times New Roman"/>
          <w:sz w:val="24"/>
          <w:szCs w:val="24"/>
        </w:rPr>
        <w:fldChar w:fldCharType="separate"/>
      </w:r>
      <w:r w:rsidR="005C3793">
        <w:rPr>
          <w:rFonts w:ascii="Times New Roman" w:hAnsi="Times New Roman" w:cs="Times New Roman"/>
          <w:noProof/>
          <w:sz w:val="24"/>
          <w:szCs w:val="24"/>
        </w:rPr>
        <w:t>Габибов</w:t>
      </w:r>
      <w:r w:rsidR="008568AB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Имя:</w:t>
      </w:r>
      <w:r w:rsidR="008568AB">
        <w:rPr>
          <w:rFonts w:ascii="Times New Roman" w:hAnsi="Times New Roman" w:cs="Times New Roman"/>
          <w:sz w:val="24"/>
          <w:szCs w:val="24"/>
        </w:rPr>
        <w:t xml:space="preserve"> </w:t>
      </w:r>
      <w:r w:rsidR="008568AB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textInput>
              <w:format w:val="Первая прописная"/>
            </w:textInput>
          </w:ffData>
        </w:fldChar>
      </w:r>
      <w:bookmarkStart w:id="1" w:name="ТекстовоеПоле2"/>
      <w:r w:rsidR="008568AB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568AB">
        <w:rPr>
          <w:rFonts w:ascii="Times New Roman" w:hAnsi="Times New Roman" w:cs="Times New Roman"/>
          <w:sz w:val="24"/>
          <w:szCs w:val="24"/>
        </w:rPr>
      </w:r>
      <w:r w:rsidR="008568AB">
        <w:rPr>
          <w:rFonts w:ascii="Times New Roman" w:hAnsi="Times New Roman" w:cs="Times New Roman"/>
          <w:sz w:val="24"/>
          <w:szCs w:val="24"/>
        </w:rPr>
        <w:fldChar w:fldCharType="separate"/>
      </w:r>
      <w:r w:rsidR="005C3793">
        <w:rPr>
          <w:rFonts w:ascii="Times New Roman" w:hAnsi="Times New Roman" w:cs="Times New Roman"/>
          <w:noProof/>
          <w:sz w:val="24"/>
          <w:szCs w:val="24"/>
        </w:rPr>
        <w:t>Феликс</w:t>
      </w:r>
      <w:r w:rsidR="008568AB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:rsidR="000C73B4" w:rsidRDefault="000C73B4" w:rsidP="008568A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Отчество:</w:t>
      </w:r>
      <w:r w:rsidR="008568AB">
        <w:rPr>
          <w:rFonts w:ascii="Times New Roman" w:hAnsi="Times New Roman" w:cs="Times New Roman"/>
          <w:sz w:val="24"/>
          <w:szCs w:val="24"/>
        </w:rPr>
        <w:t xml:space="preserve"> </w:t>
      </w:r>
      <w:r w:rsidR="008568AB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>
              <w:format w:val="Первая прописная"/>
            </w:textInput>
          </w:ffData>
        </w:fldChar>
      </w:r>
      <w:bookmarkStart w:id="2" w:name="ТекстовоеПоле3"/>
      <w:r w:rsidR="008568AB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8568AB">
        <w:rPr>
          <w:rFonts w:ascii="Times New Roman" w:hAnsi="Times New Roman" w:cs="Times New Roman"/>
          <w:sz w:val="24"/>
          <w:szCs w:val="24"/>
        </w:rPr>
      </w:r>
      <w:r w:rsidR="008568AB">
        <w:rPr>
          <w:rFonts w:ascii="Times New Roman" w:hAnsi="Times New Roman" w:cs="Times New Roman"/>
          <w:sz w:val="24"/>
          <w:szCs w:val="24"/>
        </w:rPr>
        <w:fldChar w:fldCharType="separate"/>
      </w:r>
      <w:r w:rsidR="005C3793">
        <w:rPr>
          <w:rFonts w:ascii="Times New Roman" w:hAnsi="Times New Roman" w:cs="Times New Roman"/>
          <w:noProof/>
          <w:sz w:val="24"/>
          <w:szCs w:val="24"/>
        </w:rPr>
        <w:t>Сергеевич</w:t>
      </w:r>
      <w:r w:rsidR="008568AB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</w:t>
      </w:r>
    </w:p>
    <w:p w:rsidR="008568AB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1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18 – 21</w:t>
      </w:r>
    </w:p>
    <w:p w:rsidR="008568AB" w:rsidRDefault="008568AB" w:rsidP="008568A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Флажок2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21 – 30</w:t>
      </w:r>
    </w:p>
    <w:p w:rsidR="008568AB" w:rsidRDefault="008568AB" w:rsidP="008568A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3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31 – 40</w:t>
      </w:r>
    </w:p>
    <w:p w:rsidR="008568AB" w:rsidRDefault="008568AB" w:rsidP="008568A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4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41 – 50</w:t>
      </w:r>
    </w:p>
    <w:p w:rsidR="008568AB" w:rsidRDefault="008568AB" w:rsidP="008568A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5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51 – 60</w:t>
      </w:r>
    </w:p>
    <w:p w:rsidR="008568AB" w:rsidRDefault="008568AB" w:rsidP="008568A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6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61 – 70</w:t>
      </w:r>
    </w:p>
    <w:p w:rsidR="008568AB" w:rsidRDefault="008568AB" w:rsidP="008568A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7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71 и более</w:t>
      </w:r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Пол:</w:t>
      </w:r>
      <w:r w:rsidR="008568AB">
        <w:rPr>
          <w:rFonts w:ascii="Times New Roman" w:hAnsi="Times New Roman" w:cs="Times New Roman"/>
          <w:sz w:val="24"/>
          <w:szCs w:val="24"/>
        </w:rPr>
        <w:t xml:space="preserve"> </w:t>
      </w:r>
      <w:r w:rsidR="008568AB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 из списка"/>
              <w:listEntry w:val="мужкой"/>
              <w:listEntry w:val="женский"/>
            </w:ddList>
          </w:ffData>
        </w:fldChar>
      </w:r>
      <w:bookmarkStart w:id="10" w:name="ПолеСоСписком1"/>
      <w:r w:rsidR="008568AB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 w:rsidR="008568AB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</w:p>
    <w:p w:rsidR="000C73B4" w:rsidRDefault="000C73B4" w:rsidP="000C7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Качество предоставленных услуг</w:t>
      </w:r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долго вы являетесь нашим клиентом?</w:t>
      </w:r>
    </w:p>
    <w:p w:rsidR="000C73B4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bookmarkStart w:id="11" w:name="ТекстовоеПоле5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C3793">
        <w:rPr>
          <w:rFonts w:ascii="Times New Roman" w:hAnsi="Times New Roman" w:cs="Times New Roman"/>
          <w:noProof/>
          <w:sz w:val="24"/>
          <w:szCs w:val="24"/>
        </w:rPr>
        <w:t>2 года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:rsid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часто у Вас возникают неполадки с подключением к сети?</w:t>
      </w:r>
    </w:p>
    <w:p w:rsidR="000C73B4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bookmarkStart w:id="12" w:name="ТекстовоеПоле4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C3793">
        <w:rPr>
          <w:rFonts w:ascii="Times New Roman" w:hAnsi="Times New Roman" w:cs="Times New Roman"/>
          <w:noProof/>
          <w:sz w:val="24"/>
          <w:szCs w:val="24"/>
        </w:rPr>
        <w:t>редко, дважды за всё время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:rsidR="000C73B4" w:rsidRPr="000C73B4" w:rsidRDefault="000C73B4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По-вашему, качество предоставляемых услуг соответствует заявленному?</w:t>
      </w:r>
    </w:p>
    <w:p w:rsidR="000C73B4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Флажок8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8568AB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9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Флажок9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0C73B4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тариф В</w:t>
      </w:r>
      <w:r w:rsidR="000C73B4">
        <w:rPr>
          <w:rFonts w:ascii="Times New Roman" w:hAnsi="Times New Roman" w:cs="Times New Roman"/>
          <w:sz w:val="24"/>
          <w:szCs w:val="24"/>
        </w:rPr>
        <w:t>ы используете?</w:t>
      </w:r>
    </w:p>
    <w:p w:rsidR="000C73B4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result w:val="1"/>
              <w:listEntry w:val="выберите вариант из списка"/>
              <w:listEntry w:val="Ультра"/>
              <w:listEntry w:val="Баланс"/>
              <w:listEntry w:val="Лёгкий"/>
              <w:listEntry w:val="Эконом"/>
            </w:ddList>
          </w:ffData>
        </w:fldChar>
      </w:r>
      <w:bookmarkStart w:id="15" w:name="ПолеСоСписком2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:rsidR="000C73B4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Насколько, в целом, Вы довольны качеством услуг нашей компании?</w:t>
      </w:r>
    </w:p>
    <w:p w:rsidR="008568AB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2"/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6" w:name="ПолеСоСписком3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</w:p>
    <w:p w:rsidR="006E71A7" w:rsidRDefault="006E71A7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Довольны ли Вы работой отдела технической поддержки?</w:t>
      </w:r>
    </w:p>
    <w:p w:rsidR="006E71A7" w:rsidRDefault="006E71A7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3"/>
              <w:listEntry w:val="выберите вариант из списка"/>
              <w:listEntry w:val="да"/>
              <w:listEntry w:val="нет"/>
              <w:listEntry w:val="затрудняюсь ответить"/>
            </w:ddList>
          </w:ffData>
        </w:fldChar>
      </w:r>
      <w:bookmarkStart w:id="17" w:name="ПолеСоСписком5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</w:p>
    <w:p w:rsidR="008568AB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Посоветовали бы Вы нашу организацию своим друзьям и знакомым?</w:t>
      </w:r>
    </w:p>
    <w:p w:rsidR="008568AB" w:rsidRDefault="006E71A7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1"/>
              <w:listEntry w:val="выберите вариант из списка"/>
              <w:listEntry w:val="да"/>
              <w:listEntry w:val="нет"/>
              <w:listEntry w:val="затрудняюсь ответить"/>
            </w:ddList>
          </w:ffData>
        </w:fldChar>
      </w:r>
      <w:bookmarkStart w:id="18" w:name="ПолеСоСписком4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5C3793">
        <w:rPr>
          <w:rFonts w:ascii="Times New Roman" w:hAnsi="Times New Roman" w:cs="Times New Roman"/>
          <w:sz w:val="24"/>
          <w:szCs w:val="24"/>
        </w:rPr>
      </w:r>
      <w:r w:rsidR="005C379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8"/>
    </w:p>
    <w:p w:rsidR="008568AB" w:rsidRDefault="008568AB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Ваши замечания и</w:t>
      </w:r>
      <w:r w:rsidRPr="008568A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или пожелания:</w:t>
      </w:r>
    </w:p>
    <w:p w:rsidR="006E71A7" w:rsidRDefault="006E71A7" w:rsidP="000C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6"/>
            <w:enabled/>
            <w:calcOnExit w:val="0"/>
            <w:textInput>
              <w:maxLength w:val="200"/>
              <w:format w:val="Все прописные"/>
            </w:textInput>
          </w:ffData>
        </w:fldChar>
      </w:r>
      <w:bookmarkStart w:id="19" w:name="ТекстовоеПоле6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0" w:name="_GoBack"/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bookmarkEnd w:id="20"/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9"/>
    </w:p>
    <w:p w:rsidR="006E71A7" w:rsidRDefault="006E71A7" w:rsidP="000C73B4">
      <w:pPr>
        <w:rPr>
          <w:rFonts w:ascii="Times New Roman" w:hAnsi="Times New Roman" w:cs="Times New Roman"/>
          <w:sz w:val="24"/>
          <w:szCs w:val="24"/>
        </w:rPr>
      </w:pPr>
    </w:p>
    <w:p w:rsidR="006E71A7" w:rsidRPr="008568AB" w:rsidRDefault="006E71A7" w:rsidP="006E71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Спасибо, что уделили нам время, всего доброго!</w:t>
      </w:r>
    </w:p>
    <w:sectPr w:rsidR="006E71A7" w:rsidRPr="0085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93"/>
    <w:rsid w:val="000C73B4"/>
    <w:rsid w:val="005C3793"/>
    <w:rsid w:val="00661002"/>
    <w:rsid w:val="006D3466"/>
    <w:rsid w:val="006E71A7"/>
    <w:rsid w:val="007232B9"/>
    <w:rsid w:val="0085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1390"/>
  <w15:chartTrackingRefBased/>
  <w15:docId w15:val="{22634841-1927-4DD6-8499-7BD28A86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%20&#1082;&#1091;&#1088;&#1089;\&#1058;&#1077;&#1093;&#1085;&#1080;&#1082;&#1072;%20&#1080;%20&#1090;&#1077;&#1093;&#1085;&#1086;&#1083;&#1086;&#1075;&#1080;&#1103;\&#1058;&#1077;&#1084;&#1072;%204\&#1047;&#1072;&#1076;&#1072;&#1085;&#1080;&#1077;%204\&#1048;&#1042;&#1058;,%201,%20&#1057;&#1077;&#1084;&#1077;&#1085;&#1086;&#1074;%20&#1051;&#1040;,%20&#1060;&#1086;&#1088;&#1084;&#1099;%20&#1080;%20&#1096;&#1072;&#1073;&#1083;&#1086;&#1085;&#1099;,%20&#1090;&#1074;&#1086;&#1088;&#1095;&#1077;&#1089;&#1082;&#1086;&#1077;%20&#1079;&#1072;&#1076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ИВТ, 1, Семенов ЛА, Формы и шаблоны, творческое задание.dotx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2020-05-26T23:35:00Z</dcterms:created>
  <dcterms:modified xsi:type="dcterms:W3CDTF">2020-05-26T23:37:00Z</dcterms:modified>
</cp:coreProperties>
</file>